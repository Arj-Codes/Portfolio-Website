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CC9954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0334903" w14:textId="2631351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7A84E25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C79C1C7" w14:textId="78899006" w:rsidR="000B240D" w:rsidRPr="000B240D" w:rsidRDefault="000B240D" w:rsidP="000B240D">
            <w:pPr>
              <w:pStyle w:val="Title"/>
            </w:pPr>
            <w:r>
              <w:t>Abir banerjee</w:t>
            </w:r>
          </w:p>
          <w:p w14:paraId="33EE6C9D" w14:textId="2812C6E7" w:rsidR="001B2ABD" w:rsidRDefault="000B240D" w:rsidP="001B2ABD">
            <w:pPr>
              <w:pStyle w:val="Subtitle"/>
            </w:pPr>
            <w:r w:rsidRPr="00D51840">
              <w:rPr>
                <w:spacing w:val="161"/>
                <w:w w:val="100"/>
              </w:rPr>
              <w:t>Studen</w:t>
            </w:r>
            <w:r w:rsidRPr="00D51840">
              <w:rPr>
                <w:spacing w:val="1"/>
                <w:w w:val="100"/>
              </w:rPr>
              <w:t>t</w:t>
            </w:r>
          </w:p>
        </w:tc>
      </w:tr>
      <w:tr w:rsidR="001B2ABD" w14:paraId="1B5E039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93998E8E0827409081CF289B65597893"/>
              </w:placeholder>
              <w:temporary/>
              <w:showingPlcHdr/>
              <w15:appearance w15:val="hidden"/>
            </w:sdtPr>
            <w:sdtEndPr/>
            <w:sdtContent>
              <w:p w14:paraId="3C71BC1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843CCE8" w14:textId="685EB13C" w:rsidR="00D51840" w:rsidRDefault="00D51840" w:rsidP="00D51840">
            <w:r>
              <w:t xml:space="preserve">I welcome healthy conversations and aspire to be a software developer sometime in the future. Isn't it wonderful how a few lines of code can be used to do good for people? </w:t>
            </w:r>
          </w:p>
          <w:p w14:paraId="4C18BA32" w14:textId="0D57C097" w:rsidR="00D51840" w:rsidRDefault="00D51840" w:rsidP="00D51840">
            <w:r>
              <w:t xml:space="preserve">I am also a book lover. Books on fiction, autobiography, </w:t>
            </w:r>
            <w:proofErr w:type="gramStart"/>
            <w:r>
              <w:t>crime</w:t>
            </w:r>
            <w:proofErr w:type="gramEnd"/>
            <w:r>
              <w:t xml:space="preserve"> and thriller fascinate me. Being an extrovert, I love to socialize and would love to meet and know all kinds of people. I look forward to grasping any form of knowledge I can from people, places, things, etc. </w:t>
            </w:r>
          </w:p>
          <w:p w14:paraId="6D968960" w14:textId="20DFB8C8" w:rsidR="00036450" w:rsidRDefault="00D51840" w:rsidP="00D51840">
            <w:r>
              <w:t>My moto in life is to keep smiling, keep working hard for what you love and never look back upon setbacks cause setbacks carve the way for your success :)</w:t>
            </w:r>
          </w:p>
          <w:p w14:paraId="43212AB3" w14:textId="77777777" w:rsidR="00036450" w:rsidRDefault="00036450" w:rsidP="00036450"/>
          <w:sdt>
            <w:sdtPr>
              <w:id w:val="-1954003311"/>
              <w:placeholder>
                <w:docPart w:val="609D730BBDE940178823B984BF97F868"/>
              </w:placeholder>
              <w:temporary/>
              <w:showingPlcHdr/>
              <w15:appearance w15:val="hidden"/>
            </w:sdtPr>
            <w:sdtEndPr/>
            <w:sdtContent>
              <w:p w14:paraId="6A6FF48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3A433735B8B4457C8F774E3698C10260"/>
              </w:placeholder>
              <w:temporary/>
              <w:showingPlcHdr/>
              <w15:appearance w15:val="hidden"/>
            </w:sdtPr>
            <w:sdtEndPr/>
            <w:sdtContent>
              <w:p w14:paraId="6406027D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59A6EDE" w14:textId="177EC99E" w:rsidR="004D3011" w:rsidRDefault="003D4685" w:rsidP="004D3011">
            <w:r>
              <w:t>+91-6290761818</w:t>
            </w:r>
          </w:p>
          <w:p w14:paraId="209C2559" w14:textId="77777777" w:rsidR="004D3011" w:rsidRPr="004D3011" w:rsidRDefault="004D3011" w:rsidP="004D3011"/>
          <w:sdt>
            <w:sdtPr>
              <w:id w:val="-240260293"/>
              <w:placeholder>
                <w:docPart w:val="F7BE3D036C8B49C1A248E930362BA07F"/>
              </w:placeholder>
              <w:temporary/>
              <w:showingPlcHdr/>
              <w15:appearance w15:val="hidden"/>
            </w:sdtPr>
            <w:sdtEndPr/>
            <w:sdtContent>
              <w:p w14:paraId="657C9DC5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8BD86AC" w14:textId="2CA642EB" w:rsidR="00036450" w:rsidRPr="00E4381A" w:rsidRDefault="00B54734" w:rsidP="004D3011">
            <w:pPr>
              <w:rPr>
                <w:rStyle w:val="Hyperlink"/>
              </w:rPr>
            </w:pPr>
            <w:r>
              <w:t>f</w:t>
            </w:r>
            <w:r w:rsidR="003D4685">
              <w:t>ederer.jan9@gmail.com</w:t>
            </w:r>
          </w:p>
          <w:sdt>
            <w:sdtPr>
              <w:id w:val="-1444214663"/>
              <w:placeholder>
                <w:docPart w:val="0222AD291E3246BE8F7FAB2E17A5384F"/>
              </w:placeholder>
              <w:temporary/>
              <w:showingPlcHdr/>
              <w15:appearance w15:val="hidden"/>
            </w:sdtPr>
            <w:sdtEndPr/>
            <w:sdtContent>
              <w:p w14:paraId="19E47B35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24796BC" w14:textId="77777777" w:rsidR="004D3011" w:rsidRDefault="003D4685" w:rsidP="004D3011">
            <w:r>
              <w:t>Music</w:t>
            </w:r>
          </w:p>
          <w:p w14:paraId="1D4CD9C5" w14:textId="0BB96828" w:rsidR="003D4685" w:rsidRDefault="003D4685" w:rsidP="004D3011">
            <w:r>
              <w:t>Coding</w:t>
            </w:r>
          </w:p>
          <w:p w14:paraId="62DD707D" w14:textId="734F6CA7" w:rsidR="003D4685" w:rsidRDefault="003D4685" w:rsidP="004D3011">
            <w:r>
              <w:t>Sports</w:t>
            </w:r>
          </w:p>
          <w:p w14:paraId="6411F3A2" w14:textId="575C51C2" w:rsidR="003D4685" w:rsidRPr="004D3011" w:rsidRDefault="003D4685" w:rsidP="004D3011">
            <w:r>
              <w:t>Reading</w:t>
            </w:r>
          </w:p>
        </w:tc>
        <w:tc>
          <w:tcPr>
            <w:tcW w:w="720" w:type="dxa"/>
          </w:tcPr>
          <w:p w14:paraId="1FBC7B5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BEDB98B69DB4783A6A849FE9FA577BE"/>
              </w:placeholder>
              <w:temporary/>
              <w:showingPlcHdr/>
              <w15:appearance w15:val="hidden"/>
            </w:sdtPr>
            <w:sdtEndPr/>
            <w:sdtContent>
              <w:p w14:paraId="1CD3E11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76F0334" w14:textId="15DE2B3E" w:rsidR="00036450" w:rsidRPr="00036450" w:rsidRDefault="000B240D" w:rsidP="00B359E4">
            <w:pPr>
              <w:pStyle w:val="Heading4"/>
            </w:pPr>
            <w:r>
              <w:t>Manipal University, Jaipur</w:t>
            </w:r>
          </w:p>
          <w:p w14:paraId="48DA9F2F" w14:textId="235D2A5B" w:rsidR="00036450" w:rsidRPr="00B359E4" w:rsidRDefault="000B240D" w:rsidP="00B359E4">
            <w:pPr>
              <w:pStyle w:val="Date"/>
            </w:pPr>
            <w:r>
              <w:t>2020</w:t>
            </w:r>
            <w:r w:rsidR="00036450" w:rsidRPr="00B359E4">
              <w:t xml:space="preserve"> -</w:t>
            </w:r>
            <w:r>
              <w:t xml:space="preserve"> 2024</w:t>
            </w:r>
          </w:p>
          <w:p w14:paraId="45A181C6" w14:textId="550D557D" w:rsidR="00036450" w:rsidRDefault="000B240D" w:rsidP="00F462EF">
            <w:r>
              <w:t>Average GP</w:t>
            </w:r>
            <w:r w:rsidR="00F462EF">
              <w:t>A = 9.3</w:t>
            </w:r>
          </w:p>
          <w:p w14:paraId="5FFC52A8" w14:textId="4D09539C" w:rsidR="00036450" w:rsidRDefault="00F462EF" w:rsidP="00036450">
            <w:pPr>
              <w:pStyle w:val="Heading2"/>
            </w:pPr>
            <w:r>
              <w:t>Projects</w:t>
            </w:r>
          </w:p>
          <w:p w14:paraId="7134832D" w14:textId="744C3DB2" w:rsidR="00F462EF" w:rsidRDefault="00F462EF" w:rsidP="00D87F50">
            <w:pPr>
              <w:pStyle w:val="ListParagraph"/>
              <w:numPr>
                <w:ilvl w:val="0"/>
                <w:numId w:val="1"/>
              </w:numPr>
            </w:pPr>
            <w:r>
              <w:t>Frontend of a Library Management System using HTML and CSS.</w:t>
            </w:r>
          </w:p>
          <w:p w14:paraId="32E28EA0" w14:textId="3340DBD2" w:rsidR="004D3011" w:rsidRDefault="00B04F38" w:rsidP="00036450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 w:rsidR="000C7F39">
              <w:t>logs on various topic</w:t>
            </w:r>
            <w:r>
              <w:t>s namely, “Music heals’. “Steps to a healthy lifestyle” and more.</w:t>
            </w:r>
          </w:p>
          <w:p w14:paraId="681293FE" w14:textId="4D7483B2" w:rsidR="000C7F39" w:rsidRDefault="003F2B54" w:rsidP="000C7F39">
            <w:pPr>
              <w:ind w:left="360"/>
            </w:pPr>
            <w:r>
              <w:t>Here is the link to my blogs, more to come!</w:t>
            </w:r>
          </w:p>
          <w:p w14:paraId="09ED1723" w14:textId="77777777" w:rsidR="003F2B54" w:rsidRDefault="003F2B54" w:rsidP="000C7F39">
            <w:pPr>
              <w:ind w:left="360"/>
            </w:pPr>
          </w:p>
          <w:p w14:paraId="5220EC85" w14:textId="514133FE" w:rsidR="003F2B54" w:rsidRDefault="003F2B54" w:rsidP="000C7F39">
            <w:pPr>
              <w:ind w:left="360"/>
            </w:pPr>
            <w:r w:rsidRPr="003F2B54">
              <w:t>https://drive.google.com/drive/folders/1xWu0z2D4xYjzmqlSa81GmrnJWA4kfqYb?usp=sharing</w:t>
            </w:r>
          </w:p>
          <w:sdt>
            <w:sdtPr>
              <w:id w:val="1669594239"/>
              <w:placeholder>
                <w:docPart w:val="BBB79A3A0F7845529323B1133D5E1CD0"/>
              </w:placeholder>
              <w:temporary/>
              <w:showingPlcHdr/>
              <w15:appearance w15:val="hidden"/>
            </w:sdtPr>
            <w:sdtEndPr/>
            <w:sdtContent>
              <w:p w14:paraId="3886537C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43DA134" w14:textId="10C6AF22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C0DEE92" wp14:editId="0349682C">
                  <wp:extent cx="461010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14:paraId="00BD4899" w14:textId="77777777" w:rsidR="0043117B" w:rsidRDefault="00037B90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C7D3" w14:textId="77777777" w:rsidR="00037B90" w:rsidRDefault="00037B90" w:rsidP="000C45FF">
      <w:r>
        <w:separator/>
      </w:r>
    </w:p>
  </w:endnote>
  <w:endnote w:type="continuationSeparator" w:id="0">
    <w:p w14:paraId="69EE4B68" w14:textId="77777777" w:rsidR="00037B90" w:rsidRDefault="00037B9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82B5A" w14:textId="77777777" w:rsidR="00037B90" w:rsidRDefault="00037B90" w:rsidP="000C45FF">
      <w:r>
        <w:separator/>
      </w:r>
    </w:p>
  </w:footnote>
  <w:footnote w:type="continuationSeparator" w:id="0">
    <w:p w14:paraId="39BF30D5" w14:textId="77777777" w:rsidR="00037B90" w:rsidRDefault="00037B9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4BF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7224EB" wp14:editId="32FF02F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764F5"/>
    <w:multiLevelType w:val="hybridMultilevel"/>
    <w:tmpl w:val="0DBAF916"/>
    <w:lvl w:ilvl="0" w:tplc="EA18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87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0D"/>
    <w:rsid w:val="00036450"/>
    <w:rsid w:val="00037B90"/>
    <w:rsid w:val="00077278"/>
    <w:rsid w:val="00093A4A"/>
    <w:rsid w:val="00094499"/>
    <w:rsid w:val="000B240D"/>
    <w:rsid w:val="000C45FF"/>
    <w:rsid w:val="000C7F39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77AAF"/>
    <w:rsid w:val="00281FD5"/>
    <w:rsid w:val="0030481B"/>
    <w:rsid w:val="003156FC"/>
    <w:rsid w:val="003254B5"/>
    <w:rsid w:val="0037121F"/>
    <w:rsid w:val="003910D8"/>
    <w:rsid w:val="003A6B7D"/>
    <w:rsid w:val="003B06CA"/>
    <w:rsid w:val="003D4685"/>
    <w:rsid w:val="003F2B54"/>
    <w:rsid w:val="004071FC"/>
    <w:rsid w:val="00445947"/>
    <w:rsid w:val="004813B3"/>
    <w:rsid w:val="00496591"/>
    <w:rsid w:val="004C63E4"/>
    <w:rsid w:val="004D3011"/>
    <w:rsid w:val="005262AC"/>
    <w:rsid w:val="005B5266"/>
    <w:rsid w:val="005D5016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04F38"/>
    <w:rsid w:val="00B20152"/>
    <w:rsid w:val="00B359E4"/>
    <w:rsid w:val="00B54734"/>
    <w:rsid w:val="00B57D98"/>
    <w:rsid w:val="00B70850"/>
    <w:rsid w:val="00C066B6"/>
    <w:rsid w:val="00C3633E"/>
    <w:rsid w:val="00C37BA1"/>
    <w:rsid w:val="00C4674C"/>
    <w:rsid w:val="00C506CF"/>
    <w:rsid w:val="00C72BED"/>
    <w:rsid w:val="00C9578B"/>
    <w:rsid w:val="00CB0055"/>
    <w:rsid w:val="00D2522B"/>
    <w:rsid w:val="00D422DE"/>
    <w:rsid w:val="00D51840"/>
    <w:rsid w:val="00D5459D"/>
    <w:rsid w:val="00D87F50"/>
    <w:rsid w:val="00DA1F4D"/>
    <w:rsid w:val="00DD172A"/>
    <w:rsid w:val="00E12EB4"/>
    <w:rsid w:val="00E25A26"/>
    <w:rsid w:val="00E4381A"/>
    <w:rsid w:val="00E55D74"/>
    <w:rsid w:val="00F462E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89A3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4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CE856978-909C-48A6-ABE5-864643F4B449%7d\%7b4098D0B2-132E-4427-8532-A07A0CD4FE11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Java, C++</c:v>
                </c:pt>
                <c:pt idx="1">
                  <c:v>Creativity</c:v>
                </c:pt>
                <c:pt idx="2">
                  <c:v>CSS</c:v>
                </c:pt>
                <c:pt idx="3">
                  <c:v>HTML</c:v>
                </c:pt>
                <c:pt idx="4">
                  <c:v>Vocabulary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0.85</c:v>
                </c:pt>
                <c:pt idx="1">
                  <c:v>0.85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998E8E0827409081CF289B65597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1EC66-2F19-4B5F-9AEA-A4F1AC1EB853}"/>
      </w:docPartPr>
      <w:docPartBody>
        <w:p w:rsidR="0067605B" w:rsidRDefault="00C67E78">
          <w:pPr>
            <w:pStyle w:val="93998E8E0827409081CF289B65597893"/>
          </w:pPr>
          <w:r w:rsidRPr="00D5459D">
            <w:t>Profile</w:t>
          </w:r>
        </w:p>
      </w:docPartBody>
    </w:docPart>
    <w:docPart>
      <w:docPartPr>
        <w:name w:val="609D730BBDE940178823B984BF97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A2FC-E163-4A73-BD69-ECC7A7E45C60}"/>
      </w:docPartPr>
      <w:docPartBody>
        <w:p w:rsidR="0067605B" w:rsidRDefault="00C67E78">
          <w:pPr>
            <w:pStyle w:val="609D730BBDE940178823B984BF97F868"/>
          </w:pPr>
          <w:r w:rsidRPr="00CB0055">
            <w:t>Contact</w:t>
          </w:r>
        </w:p>
      </w:docPartBody>
    </w:docPart>
    <w:docPart>
      <w:docPartPr>
        <w:name w:val="3A433735B8B4457C8F774E3698C10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449FD-245D-4095-9EB1-3DD0C0477739}"/>
      </w:docPartPr>
      <w:docPartBody>
        <w:p w:rsidR="0067605B" w:rsidRDefault="00C67E78">
          <w:pPr>
            <w:pStyle w:val="3A433735B8B4457C8F774E3698C10260"/>
          </w:pPr>
          <w:r w:rsidRPr="004D3011">
            <w:t>PHONE:</w:t>
          </w:r>
        </w:p>
      </w:docPartBody>
    </w:docPart>
    <w:docPart>
      <w:docPartPr>
        <w:name w:val="F7BE3D036C8B49C1A248E930362BA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BF254-DCB5-42DA-9FF9-E3F616E18657}"/>
      </w:docPartPr>
      <w:docPartBody>
        <w:p w:rsidR="0067605B" w:rsidRDefault="00C67E78">
          <w:pPr>
            <w:pStyle w:val="F7BE3D036C8B49C1A248E930362BA07F"/>
          </w:pPr>
          <w:r w:rsidRPr="004D3011">
            <w:t>EMAIL:</w:t>
          </w:r>
        </w:p>
      </w:docPartBody>
    </w:docPart>
    <w:docPart>
      <w:docPartPr>
        <w:name w:val="0222AD291E3246BE8F7FAB2E17A53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454E9-772E-4927-80FB-38A874F48569}"/>
      </w:docPartPr>
      <w:docPartBody>
        <w:p w:rsidR="0067605B" w:rsidRDefault="00C67E78">
          <w:pPr>
            <w:pStyle w:val="0222AD291E3246BE8F7FAB2E17A5384F"/>
          </w:pPr>
          <w:r w:rsidRPr="00CB0055">
            <w:t>Hobbies</w:t>
          </w:r>
        </w:p>
      </w:docPartBody>
    </w:docPart>
    <w:docPart>
      <w:docPartPr>
        <w:name w:val="BBEDB98B69DB4783A6A849FE9FA5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BA288-B8C4-4EA4-A0CF-22A710A07695}"/>
      </w:docPartPr>
      <w:docPartBody>
        <w:p w:rsidR="0067605B" w:rsidRDefault="00C67E78">
          <w:pPr>
            <w:pStyle w:val="BBEDB98B69DB4783A6A849FE9FA577BE"/>
          </w:pPr>
          <w:r w:rsidRPr="00036450">
            <w:t>EDUCATION</w:t>
          </w:r>
        </w:p>
      </w:docPartBody>
    </w:docPart>
    <w:docPart>
      <w:docPartPr>
        <w:name w:val="BBB79A3A0F7845529323B1133D5E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6E8F1-F4B1-457C-A284-B8BB9BEA8136}"/>
      </w:docPartPr>
      <w:docPartBody>
        <w:p w:rsidR="0067605B" w:rsidRDefault="00C67E78">
          <w:pPr>
            <w:pStyle w:val="BBB79A3A0F7845529323B1133D5E1CD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78"/>
    <w:rsid w:val="002C0A62"/>
    <w:rsid w:val="0060482E"/>
    <w:rsid w:val="0067605B"/>
    <w:rsid w:val="00C67E78"/>
    <w:rsid w:val="00CE3FB7"/>
    <w:rsid w:val="00D3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998E8E0827409081CF289B65597893">
    <w:name w:val="93998E8E0827409081CF289B65597893"/>
  </w:style>
  <w:style w:type="paragraph" w:customStyle="1" w:styleId="609D730BBDE940178823B984BF97F868">
    <w:name w:val="609D730BBDE940178823B984BF97F868"/>
  </w:style>
  <w:style w:type="paragraph" w:customStyle="1" w:styleId="3A433735B8B4457C8F774E3698C10260">
    <w:name w:val="3A433735B8B4457C8F774E3698C10260"/>
  </w:style>
  <w:style w:type="paragraph" w:customStyle="1" w:styleId="F7BE3D036C8B49C1A248E930362BA07F">
    <w:name w:val="F7BE3D036C8B49C1A248E930362BA07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222AD291E3246BE8F7FAB2E17A5384F">
    <w:name w:val="0222AD291E3246BE8F7FAB2E17A5384F"/>
  </w:style>
  <w:style w:type="paragraph" w:customStyle="1" w:styleId="BBEDB98B69DB4783A6A849FE9FA577BE">
    <w:name w:val="BBEDB98B69DB4783A6A849FE9FA577B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BB79A3A0F7845529323B1133D5E1CD0">
    <w:name w:val="BBB79A3A0F7845529323B1133D5E1C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{4098D0B2-132E-4427-8532-A07A0CD4FE11}tf00546271_win32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2022-04-14T16:27:00Z</dcterms:created>
  <dcterms:modified xsi:type="dcterms:W3CDTF">2022-04-16T06:01:00Z</dcterms:modified>
</cp:coreProperties>
</file>